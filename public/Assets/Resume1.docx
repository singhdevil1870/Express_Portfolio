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7B357BD" w14:textId="77777777" w:rsidTr="009D70FE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0771090" w14:textId="6B371757" w:rsidR="00692703" w:rsidRPr="00CF1A49" w:rsidRDefault="00443CE8" w:rsidP="00913946">
            <w:pPr>
              <w:pStyle w:val="Title"/>
            </w:pPr>
            <w:r>
              <w:t>Amritpal Singh</w:t>
            </w:r>
          </w:p>
          <w:p w14:paraId="62C330F6" w14:textId="1A0DE68F" w:rsidR="00692703" w:rsidRPr="00CF1A49" w:rsidRDefault="009D70FE" w:rsidP="00913946">
            <w:pPr>
              <w:pStyle w:val="ContactInfo"/>
              <w:contextualSpacing w:val="0"/>
            </w:pPr>
            <w:r>
              <w:t xml:space="preserve">110 </w:t>
            </w:r>
            <w:r w:rsidR="002C2500">
              <w:t>Parkway Forest</w:t>
            </w:r>
            <w:r>
              <w:t xml:space="preserve"> Drive, Toronto, ON</w:t>
            </w:r>
            <w:r w:rsidR="00692703" w:rsidRPr="00CF1A49">
              <w:t xml:space="preserve"> </w:t>
            </w:r>
            <w:r w:rsidR="002C2500">
              <w:t>||</w:t>
            </w:r>
            <w:r w:rsidR="00692703" w:rsidRPr="00CF1A49">
              <w:t xml:space="preserve"> </w:t>
            </w:r>
            <w:r>
              <w:t>+1 (</w:t>
            </w:r>
            <w:r w:rsidR="00283ADF">
              <w:t>647</w:t>
            </w:r>
            <w:r>
              <w:t xml:space="preserve">) </w:t>
            </w:r>
            <w:r w:rsidR="00283ADF">
              <w:t>864 4603</w:t>
            </w:r>
          </w:p>
          <w:p w14:paraId="753A4699" w14:textId="13B3178E" w:rsidR="00692703" w:rsidRPr="00CF1A49" w:rsidRDefault="00443CE8" w:rsidP="00913946">
            <w:pPr>
              <w:pStyle w:val="ContactInfoEmphasis"/>
              <w:contextualSpacing w:val="0"/>
            </w:pPr>
            <w:r>
              <w:t>Amritsinghghotra0000</w:t>
            </w:r>
            <w:r w:rsidR="009D70FE">
              <w:t>@gmail.com</w:t>
            </w:r>
            <w:r w:rsidR="00692703" w:rsidRPr="00CF1A49">
              <w:t xml:space="preserve"> </w:t>
            </w:r>
          </w:p>
        </w:tc>
      </w:tr>
      <w:tr w:rsidR="009571D8" w:rsidRPr="00CF1A49" w14:paraId="418A8C77" w14:textId="77777777" w:rsidTr="00692703">
        <w:tc>
          <w:tcPr>
            <w:tcW w:w="9360" w:type="dxa"/>
            <w:tcMar>
              <w:top w:w="432" w:type="dxa"/>
            </w:tcMar>
          </w:tcPr>
          <w:p w14:paraId="244F1D08" w14:textId="6FFDC9D5" w:rsidR="009D70FE" w:rsidRPr="00CF1A49" w:rsidRDefault="009D70FE" w:rsidP="009D70FE">
            <w:pPr>
              <w:pStyle w:val="Heading1"/>
              <w:outlineLvl w:val="0"/>
            </w:pPr>
            <w:r>
              <w:t>skill summary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9D70FE" w:rsidRPr="006E1507" w14:paraId="0FAC9917" w14:textId="77777777" w:rsidTr="00026C24">
              <w:tc>
                <w:tcPr>
                  <w:tcW w:w="4675" w:type="dxa"/>
                </w:tcPr>
                <w:p w14:paraId="0A1974B5" w14:textId="44E2AE35" w:rsidR="009D70FE" w:rsidRPr="00855363" w:rsidRDefault="00855363" w:rsidP="00855363">
                  <w:pPr>
                    <w:pStyle w:val="ListBullet"/>
                    <w:contextualSpacing w:val="0"/>
                    <w:rPr>
                      <w:i/>
                      <w:iCs/>
                    </w:rPr>
                  </w:pPr>
                  <w:r w:rsidRPr="00855363">
                    <w:rPr>
                      <w:i/>
                      <w:iCs/>
                    </w:rPr>
                    <w:t xml:space="preserve">Communication Skills (Multilingual) </w:t>
                  </w:r>
                  <w:r>
                    <w:rPr>
                      <w:i/>
                      <w:iCs/>
                    </w:rPr>
                    <w:t>–</w:t>
                  </w:r>
                  <w:r w:rsidRPr="00855363">
                    <w:rPr>
                      <w:i/>
                      <w:iCs/>
                    </w:rPr>
                    <w:t xml:space="preserve"> </w:t>
                  </w:r>
                  <w:r>
                    <w:t>Fluent English, Hindi, and Punjabi</w:t>
                  </w:r>
                </w:p>
                <w:p w14:paraId="042EFECF" w14:textId="67F78988" w:rsidR="009D70FE" w:rsidRDefault="00855363" w:rsidP="009D70FE">
                  <w:pPr>
                    <w:pStyle w:val="ListBullet"/>
                    <w:contextualSpacing w:val="0"/>
                  </w:pPr>
                  <w:r w:rsidRPr="00855363">
                    <w:rPr>
                      <w:i/>
                      <w:iCs/>
                    </w:rPr>
                    <w:t xml:space="preserve">Teamwork </w:t>
                  </w:r>
                  <w:r>
                    <w:t xml:space="preserve">– Excellent team player with Focus on collaboration, </w:t>
                  </w:r>
                  <w:r w:rsidR="002C2500">
                    <w:t>team building</w:t>
                  </w:r>
                  <w:r>
                    <w:t xml:space="preserve"> and customer relations</w:t>
                  </w:r>
                </w:p>
                <w:p w14:paraId="0D9EEB18" w14:textId="0C9CCE53" w:rsidR="00281975" w:rsidRPr="006E1507" w:rsidRDefault="002C2500" w:rsidP="009D70FE">
                  <w:pPr>
                    <w:pStyle w:val="ListBullet"/>
                    <w:contextualSpacing w:val="0"/>
                  </w:pPr>
                  <w:r>
                    <w:t>Prioritizing,</w:t>
                  </w:r>
                  <w:r w:rsidR="00281975">
                    <w:t xml:space="preserve"> Multitasking, and problem-solving abilities in fast paced </w:t>
                  </w:r>
                  <w:r w:rsidR="00D1662E">
                    <w:t>environment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4ADB90F" w14:textId="4696EE2B" w:rsidR="009D70FE" w:rsidRPr="00281975" w:rsidRDefault="00281975" w:rsidP="009D70FE">
                  <w:pPr>
                    <w:pStyle w:val="ListBullet"/>
                    <w:contextualSpacing w:val="0"/>
                    <w:rPr>
                      <w:i/>
                      <w:iCs/>
                    </w:rPr>
                  </w:pPr>
                  <w:r w:rsidRPr="00281975">
                    <w:rPr>
                      <w:i/>
                      <w:iCs/>
                    </w:rPr>
                    <w:t xml:space="preserve">Money Math Skill </w:t>
                  </w:r>
                  <w:r>
                    <w:rPr>
                      <w:i/>
                      <w:iCs/>
                    </w:rPr>
                    <w:t xml:space="preserve">– </w:t>
                  </w:r>
                  <w:r>
                    <w:t>Responsible for handing cash at point of Sales (POS) and Telephone orders</w:t>
                  </w:r>
                </w:p>
                <w:p w14:paraId="37A136E9" w14:textId="149DFE69" w:rsidR="009D70FE" w:rsidRPr="00281975" w:rsidRDefault="00281975" w:rsidP="009D70FE">
                  <w:pPr>
                    <w:pStyle w:val="ListBullet"/>
                    <w:contextualSpacing w:val="0"/>
                    <w:rPr>
                      <w:i/>
                      <w:iCs/>
                    </w:rPr>
                  </w:pPr>
                  <w:r w:rsidRPr="00281975">
                    <w:rPr>
                      <w:i/>
                      <w:iCs/>
                    </w:rPr>
                    <w:t xml:space="preserve">Additional Skills </w:t>
                  </w:r>
                  <w:r>
                    <w:rPr>
                      <w:i/>
                      <w:iCs/>
                    </w:rPr>
                    <w:t xml:space="preserve">– </w:t>
                  </w:r>
                  <w:r>
                    <w:t>Punctuality, Adaptability, Ability to carry heavy weight items</w:t>
                  </w:r>
                </w:p>
                <w:p w14:paraId="3EC466E8" w14:textId="7C2FD3EF" w:rsidR="009D70FE" w:rsidRPr="006E1507" w:rsidRDefault="00D1662E" w:rsidP="009D70FE">
                  <w:pPr>
                    <w:pStyle w:val="ListBullet"/>
                    <w:contextualSpacing w:val="0"/>
                  </w:pPr>
                  <w:r>
                    <w:t xml:space="preserve">Experienced with Microsoft </w:t>
                  </w:r>
                  <w:r w:rsidR="002C2500">
                    <w:t>Office (</w:t>
                  </w:r>
                  <w:r>
                    <w:t>Word, Excel, PowerPoint) on Window or Mac OS</w:t>
                  </w:r>
                </w:p>
              </w:tc>
            </w:tr>
          </w:tbl>
          <w:p w14:paraId="1639C6C1" w14:textId="64D573EF" w:rsidR="001755A8" w:rsidRPr="00CF1A49" w:rsidRDefault="001755A8" w:rsidP="00913946">
            <w:pPr>
              <w:contextualSpacing w:val="0"/>
            </w:pPr>
          </w:p>
        </w:tc>
      </w:tr>
    </w:tbl>
    <w:p w14:paraId="64001A25" w14:textId="77777777" w:rsidR="009C34A0" w:rsidRPr="00CF1A49" w:rsidRDefault="009C34A0" w:rsidP="009C34A0">
      <w:pPr>
        <w:pStyle w:val="Heading1"/>
      </w:pPr>
      <w:r>
        <w:t xml:space="preserve"> </w:t>
      </w:r>
      <w:sdt>
        <w:sdtPr>
          <w:alias w:val="Education:"/>
          <w:tag w:val="Education:"/>
          <w:id w:val="-1908763273"/>
          <w:placeholder>
            <w:docPart w:val="EE8CF55A6DAB54478EF3350621293F2F"/>
          </w:placeholder>
          <w:temporary/>
          <w:showingPlcHdr/>
          <w15:appearance w15:val="hidden"/>
        </w:sdtPr>
        <w:sdtEndPr/>
        <w:sdtContent>
          <w:r w:rsidRPr="00CF1A49">
            <w:t>Education</w:t>
          </w:r>
        </w:sdtContent>
      </w:sdt>
    </w:p>
    <w:p w14:paraId="72F7E31E" w14:textId="1A5F450C" w:rsidR="009C34A0" w:rsidRPr="000A4737" w:rsidRDefault="009C34A0" w:rsidP="009C34A0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C</w:t>
      </w:r>
      <w:r w:rsidRPr="00D1662E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urrently stud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y</w:t>
      </w:r>
      <w:r w:rsidRPr="00D1662E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ing in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Software</w:t>
      </w:r>
      <w:r w:rsidR="00283ADF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Engineering</w:t>
      </w:r>
      <w:r w:rsidR="00ED4AA9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-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Technology</w:t>
      </w:r>
      <w:r w:rsidR="00283ADF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in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Centennial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College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Progress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Campus&gt;</w:t>
      </w:r>
    </w:p>
    <w:p w14:paraId="2AD0E265" w14:textId="11D6F1AF" w:rsidR="009C34A0" w:rsidRDefault="002C2500" w:rsidP="009C34A0">
      <w:pPr>
        <w:pStyle w:val="Heading1"/>
        <w:ind w:left="720"/>
        <w:rPr>
          <w:rFonts w:asciiTheme="minorHAnsi" w:hAnsiTheme="minorHAnsi" w:cstheme="minorHAnsi"/>
          <w:b w:val="0"/>
          <w:bCs/>
          <w:caps w:val="0"/>
          <w:sz w:val="22"/>
          <w:szCs w:val="22"/>
        </w:rPr>
      </w:pP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(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Winter</w:t>
      </w:r>
      <w:r w:rsidR="009C34A0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2022 – </w:t>
      </w:r>
      <w:r w:rsidR="00443CE8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Winter</w:t>
      </w:r>
      <w:r w:rsidR="009C34A0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2024)</w:t>
      </w:r>
    </w:p>
    <w:p w14:paraId="2A8A1722" w14:textId="6A46F185" w:rsidR="009C34A0" w:rsidRPr="009C34A0" w:rsidRDefault="009C34A0" w:rsidP="009C34A0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bCs/>
          <w:sz w:val="22"/>
          <w:szCs w:val="22"/>
        </w:rPr>
      </w:pPr>
      <w:r w:rsidRPr="009C34A0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Completed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Secondary education from Cambridge International School, </w:t>
      </w:r>
      <w:r w:rsidR="002C2500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Dasuya,</w:t>
      </w:r>
      <w:r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 xml:space="preserve"> India in year 2021.</w:t>
      </w:r>
    </w:p>
    <w:p w14:paraId="7B3B8D77" w14:textId="0EA6300C" w:rsidR="004E01EB" w:rsidRDefault="004E01EB" w:rsidP="004E01EB">
      <w:pPr>
        <w:pStyle w:val="Heading1"/>
      </w:pPr>
    </w:p>
    <w:p w14:paraId="2D62134E" w14:textId="1647D75D" w:rsidR="009C34A0" w:rsidRPr="00CF1A49" w:rsidRDefault="009C34A0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CCCD621" w14:textId="77777777" w:rsidTr="00D66A52">
        <w:tc>
          <w:tcPr>
            <w:tcW w:w="9355" w:type="dxa"/>
          </w:tcPr>
          <w:p w14:paraId="36AEFF13" w14:textId="7E028A15" w:rsidR="001D0BF1" w:rsidRPr="00CF1A49" w:rsidRDefault="009C34A0" w:rsidP="001D0BF1">
            <w:pPr>
              <w:pStyle w:val="Heading3"/>
              <w:contextualSpacing w:val="0"/>
              <w:outlineLvl w:val="2"/>
            </w:pPr>
            <w:r>
              <w:t xml:space="preserve">March 2021 </w:t>
            </w:r>
            <w:r w:rsidR="001D0BF1" w:rsidRPr="00CF1A49">
              <w:t xml:space="preserve">– </w:t>
            </w:r>
            <w:r>
              <w:t>december 2021</w:t>
            </w:r>
          </w:p>
          <w:p w14:paraId="727C44A8" w14:textId="1CAFBA4A" w:rsidR="001D0BF1" w:rsidRPr="00CF1A49" w:rsidRDefault="009C34A0" w:rsidP="001D0BF1">
            <w:pPr>
              <w:pStyle w:val="Heading2"/>
              <w:contextualSpacing w:val="0"/>
              <w:outlineLvl w:val="1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Easy Day supermarket and wholesale</w:t>
            </w:r>
            <w:r w:rsidR="00D94743">
              <w:rPr>
                <w:rStyle w:val="SubtleReference"/>
              </w:rPr>
              <w:t>, tanda, india</w:t>
            </w:r>
          </w:p>
          <w:p w14:paraId="00FA7D3C" w14:textId="77777777" w:rsidR="001E3120" w:rsidRDefault="00D94743" w:rsidP="009C34A0">
            <w:pPr>
              <w:pStyle w:val="ListParagraph"/>
              <w:numPr>
                <w:ilvl w:val="0"/>
                <w:numId w:val="14"/>
              </w:numPr>
            </w:pPr>
            <w:r>
              <w:t>Provided positive customer experience with fair, friendly, and courteous service.</w:t>
            </w:r>
          </w:p>
          <w:p w14:paraId="58B4C7AB" w14:textId="41DDA447" w:rsidR="00D94743" w:rsidRDefault="00D94743" w:rsidP="009C34A0">
            <w:pPr>
              <w:pStyle w:val="ListParagraph"/>
              <w:numPr>
                <w:ilvl w:val="0"/>
                <w:numId w:val="14"/>
              </w:numPr>
            </w:pPr>
            <w:r>
              <w:t>Registered sales on cash register by scanning items and totaling customers’ purchases.</w:t>
            </w:r>
          </w:p>
          <w:p w14:paraId="2462C92F" w14:textId="3CE46B82" w:rsidR="00D94743" w:rsidRPr="00CF1A49" w:rsidRDefault="00D94743" w:rsidP="009C34A0">
            <w:pPr>
              <w:pStyle w:val="ListParagraph"/>
              <w:numPr>
                <w:ilvl w:val="0"/>
                <w:numId w:val="14"/>
              </w:numPr>
            </w:pPr>
            <w:r>
              <w:t>Resolved customer issues and answers questions.</w:t>
            </w:r>
          </w:p>
        </w:tc>
      </w:tr>
      <w:tr w:rsidR="00F61DF9" w:rsidRPr="00CF1A49" w14:paraId="1EAB2741" w14:textId="77777777" w:rsidTr="00F61DF9">
        <w:tc>
          <w:tcPr>
            <w:tcW w:w="9355" w:type="dxa"/>
            <w:tcMar>
              <w:top w:w="216" w:type="dxa"/>
            </w:tcMar>
          </w:tcPr>
          <w:p w14:paraId="593FA9D2" w14:textId="7268E05C" w:rsidR="00F61DF9" w:rsidRPr="00CF1A49" w:rsidRDefault="00D94743" w:rsidP="00F61DF9">
            <w:pPr>
              <w:pStyle w:val="Heading3"/>
              <w:contextualSpacing w:val="0"/>
              <w:outlineLvl w:val="2"/>
            </w:pPr>
            <w:r>
              <w:t>june 2021</w:t>
            </w:r>
            <w:r w:rsidR="00F61DF9" w:rsidRPr="00CF1A49">
              <w:t xml:space="preserve"> – </w:t>
            </w:r>
            <w:r>
              <w:t>december 2021</w:t>
            </w:r>
          </w:p>
          <w:p w14:paraId="7A62C49D" w14:textId="3ACC0343" w:rsidR="00F61DF9" w:rsidRPr="00CF1A49" w:rsidRDefault="00D94743" w:rsidP="00F61DF9">
            <w:pPr>
              <w:pStyle w:val="Heading2"/>
              <w:contextualSpacing w:val="0"/>
              <w:outlineLvl w:val="1"/>
            </w:pPr>
            <w:r>
              <w:t>volunteer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food pantry, gurdwara pull pukhta sahib, tanda, india</w:t>
            </w:r>
          </w:p>
          <w:p w14:paraId="02E27E8D" w14:textId="396DDBF5" w:rsidR="00F61DF9" w:rsidRDefault="002130EC" w:rsidP="00D94743">
            <w:pPr>
              <w:pStyle w:val="ListParagraph"/>
              <w:numPr>
                <w:ilvl w:val="0"/>
                <w:numId w:val="15"/>
              </w:numPr>
            </w:pPr>
            <w:r>
              <w:t>Responsible for food sorting, categorizing perishable and non-perishable food donations.</w:t>
            </w:r>
          </w:p>
          <w:p w14:paraId="6FE2E31A" w14:textId="77777777" w:rsidR="002130EC" w:rsidRDefault="002130EC" w:rsidP="00D94743">
            <w:pPr>
              <w:pStyle w:val="ListParagraph"/>
              <w:numPr>
                <w:ilvl w:val="0"/>
                <w:numId w:val="15"/>
              </w:numPr>
            </w:pPr>
            <w:r>
              <w:t>Helped in vegetable prep, cleaning, and dishwashing and food distribution.</w:t>
            </w:r>
          </w:p>
          <w:p w14:paraId="3A1DA762" w14:textId="59684171" w:rsidR="002130EC" w:rsidRDefault="002130EC" w:rsidP="00D94743">
            <w:pPr>
              <w:pStyle w:val="ListParagraph"/>
              <w:numPr>
                <w:ilvl w:val="0"/>
                <w:numId w:val="15"/>
              </w:numPr>
            </w:pPr>
            <w:r>
              <w:t>Provided Admin Support by doing Data entry, mail preparation and event management.</w:t>
            </w:r>
          </w:p>
        </w:tc>
      </w:tr>
    </w:tbl>
    <w:p w14:paraId="1B8F78E8" w14:textId="493B7676" w:rsidR="00AD782D" w:rsidRPr="00CF1A49" w:rsidRDefault="002130EC" w:rsidP="0062312F">
      <w:pPr>
        <w:pStyle w:val="Heading1"/>
      </w:pPr>
      <w:r>
        <w:t>availability (flexible)</w:t>
      </w:r>
    </w:p>
    <w:p w14:paraId="6A1E1334" w14:textId="311DD31B" w:rsidR="00B51D1B" w:rsidRDefault="002130EC" w:rsidP="002130EC">
      <w:pPr>
        <w:pStyle w:val="ListParagraph"/>
        <w:numPr>
          <w:ilvl w:val="0"/>
          <w:numId w:val="16"/>
        </w:numPr>
      </w:pPr>
      <w:r>
        <w:t xml:space="preserve">Monday to </w:t>
      </w:r>
      <w:r w:rsidR="002C2500">
        <w:t>Friday:</w:t>
      </w:r>
      <w:r>
        <w:t xml:space="preserve"> </w:t>
      </w:r>
      <w:r w:rsidR="002C2500">
        <w:t xml:space="preserve">    </w:t>
      </w:r>
      <w:r w:rsidR="004E0081">
        <w:t>Anytime</w:t>
      </w:r>
      <w:r w:rsidR="002C2500">
        <w:t xml:space="preserve">      *Open for Night Shift*</w:t>
      </w:r>
    </w:p>
    <w:p w14:paraId="00D8924C" w14:textId="5213D1D4" w:rsidR="002C2500" w:rsidRPr="006E1507" w:rsidRDefault="002C2500" w:rsidP="002130EC">
      <w:pPr>
        <w:pStyle w:val="ListParagraph"/>
        <w:numPr>
          <w:ilvl w:val="0"/>
          <w:numId w:val="16"/>
        </w:numPr>
      </w:pPr>
      <w:r>
        <w:t xml:space="preserve">Weekends:                </w:t>
      </w:r>
      <w:r w:rsidR="004E0081">
        <w:t xml:space="preserve"> </w:t>
      </w:r>
      <w:r>
        <w:t xml:space="preserve"> Anytime.     *Open for Night Shift*</w:t>
      </w:r>
    </w:p>
    <w:sectPr w:rsidR="002C250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DBFA" w14:textId="77777777" w:rsidR="00855857" w:rsidRDefault="00855857" w:rsidP="0068194B">
      <w:r>
        <w:separator/>
      </w:r>
    </w:p>
    <w:p w14:paraId="369CF89D" w14:textId="77777777" w:rsidR="00855857" w:rsidRDefault="00855857"/>
    <w:p w14:paraId="3EFA5D00" w14:textId="77777777" w:rsidR="00855857" w:rsidRDefault="00855857"/>
  </w:endnote>
  <w:endnote w:type="continuationSeparator" w:id="0">
    <w:p w14:paraId="0488F56D" w14:textId="77777777" w:rsidR="00855857" w:rsidRDefault="00855857" w:rsidP="0068194B">
      <w:r>
        <w:continuationSeparator/>
      </w:r>
    </w:p>
    <w:p w14:paraId="153C0C8D" w14:textId="77777777" w:rsidR="00855857" w:rsidRDefault="00855857"/>
    <w:p w14:paraId="3BBA284F" w14:textId="77777777" w:rsidR="00855857" w:rsidRDefault="00855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3B21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EF62" w14:textId="77777777" w:rsidR="00855857" w:rsidRDefault="00855857" w:rsidP="0068194B">
      <w:r>
        <w:separator/>
      </w:r>
    </w:p>
    <w:p w14:paraId="381971DF" w14:textId="77777777" w:rsidR="00855857" w:rsidRDefault="00855857"/>
    <w:p w14:paraId="433247BC" w14:textId="77777777" w:rsidR="00855857" w:rsidRDefault="00855857"/>
  </w:footnote>
  <w:footnote w:type="continuationSeparator" w:id="0">
    <w:p w14:paraId="6B48EBCC" w14:textId="77777777" w:rsidR="00855857" w:rsidRDefault="00855857" w:rsidP="0068194B">
      <w:r>
        <w:continuationSeparator/>
      </w:r>
    </w:p>
    <w:p w14:paraId="678AD9A2" w14:textId="77777777" w:rsidR="00855857" w:rsidRDefault="00855857"/>
    <w:p w14:paraId="54CC04AD" w14:textId="77777777" w:rsidR="00855857" w:rsidRDefault="00855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481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93341C" wp14:editId="5242EC5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16E2E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DB618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A77746"/>
    <w:multiLevelType w:val="hybridMultilevel"/>
    <w:tmpl w:val="26F4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A55B42"/>
    <w:multiLevelType w:val="hybridMultilevel"/>
    <w:tmpl w:val="85BE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19A5E0D"/>
    <w:multiLevelType w:val="hybridMultilevel"/>
    <w:tmpl w:val="EB44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FE"/>
    <w:rsid w:val="000001EF"/>
    <w:rsid w:val="00007322"/>
    <w:rsid w:val="00007728"/>
    <w:rsid w:val="00022EB2"/>
    <w:rsid w:val="00024584"/>
    <w:rsid w:val="00024730"/>
    <w:rsid w:val="00055E95"/>
    <w:rsid w:val="0007021F"/>
    <w:rsid w:val="000A4737"/>
    <w:rsid w:val="000A7A03"/>
    <w:rsid w:val="000B2BA5"/>
    <w:rsid w:val="000F2F8C"/>
    <w:rsid w:val="0010006E"/>
    <w:rsid w:val="001045A8"/>
    <w:rsid w:val="00114A91"/>
    <w:rsid w:val="00137C91"/>
    <w:rsid w:val="001427E1"/>
    <w:rsid w:val="00163668"/>
    <w:rsid w:val="00171566"/>
    <w:rsid w:val="00174676"/>
    <w:rsid w:val="001755A8"/>
    <w:rsid w:val="00184014"/>
    <w:rsid w:val="00192008"/>
    <w:rsid w:val="001A2DE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0EC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975"/>
    <w:rsid w:val="00283ADF"/>
    <w:rsid w:val="00294998"/>
    <w:rsid w:val="00297F18"/>
    <w:rsid w:val="002A1945"/>
    <w:rsid w:val="002B2958"/>
    <w:rsid w:val="002B3FC8"/>
    <w:rsid w:val="002C250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CE8"/>
    <w:rsid w:val="004726BC"/>
    <w:rsid w:val="00474105"/>
    <w:rsid w:val="00480E6E"/>
    <w:rsid w:val="00486277"/>
    <w:rsid w:val="00494CF6"/>
    <w:rsid w:val="00495F8D"/>
    <w:rsid w:val="004A1FAE"/>
    <w:rsid w:val="004A20BF"/>
    <w:rsid w:val="004A32FF"/>
    <w:rsid w:val="004B06EB"/>
    <w:rsid w:val="004B6AD0"/>
    <w:rsid w:val="004C2D5D"/>
    <w:rsid w:val="004C33E1"/>
    <w:rsid w:val="004E008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341A"/>
    <w:rsid w:val="00796076"/>
    <w:rsid w:val="007C0566"/>
    <w:rsid w:val="007C606B"/>
    <w:rsid w:val="007E6A61"/>
    <w:rsid w:val="00801140"/>
    <w:rsid w:val="00803404"/>
    <w:rsid w:val="00834955"/>
    <w:rsid w:val="00855363"/>
    <w:rsid w:val="00855857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34A0"/>
    <w:rsid w:val="009C4DFC"/>
    <w:rsid w:val="009D44F8"/>
    <w:rsid w:val="009D70FE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62E"/>
    <w:rsid w:val="00D243A9"/>
    <w:rsid w:val="00D305E5"/>
    <w:rsid w:val="00D37CD3"/>
    <w:rsid w:val="00D66A52"/>
    <w:rsid w:val="00D66EFA"/>
    <w:rsid w:val="00D72A2D"/>
    <w:rsid w:val="00D9474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4AA9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BD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ritpalsingh/Library/Containers/com.microsoft.Word/Data/Library/Application%20Support/Microsoft/Office/16.0/DTS/Search/%7b4AE9A9F1-DF0E-BB4C-85AA-FD6FB64C135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CF55A6DAB54478EF335062129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B505-8A93-9444-880E-D12634AD00F7}"/>
      </w:docPartPr>
      <w:docPartBody>
        <w:p w:rsidR="00B92A17" w:rsidRDefault="00CA2EDE" w:rsidP="00CA2EDE">
          <w:pPr>
            <w:pStyle w:val="EE8CF55A6DAB54478EF3350621293F2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DE"/>
    <w:rsid w:val="00480F8C"/>
    <w:rsid w:val="007536F2"/>
    <w:rsid w:val="009B24FF"/>
    <w:rsid w:val="00A846B7"/>
    <w:rsid w:val="00B92A17"/>
    <w:rsid w:val="00C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E8CF55A6DAB54478EF3350621293F2F">
    <w:name w:val="EE8CF55A6DAB54478EF3350621293F2F"/>
    <w:rsid w:val="00CA2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{4AE9A9F1-DF0E-BB4C-85AA-FD6FB64C135A}tf16402488_win32.dotx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2022-03-08T14:44:00Z</dcterms:created>
  <dcterms:modified xsi:type="dcterms:W3CDTF">2022-08-01T23:35:00Z</dcterms:modified>
  <cp:category/>
</cp:coreProperties>
</file>